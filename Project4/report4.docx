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7279" w14:textId="69F8189D" w:rsidR="000942A7" w:rsidRDefault="00E34EC9" w:rsidP="00360E1D">
      <w:pPr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0" w:name="_Hlk498259800"/>
      <w:bookmarkEnd w:id="0"/>
      <w:r>
        <w:rPr>
          <w:rFonts w:asciiTheme="majorHAnsi" w:eastAsiaTheme="majorEastAsia" w:hAnsiTheme="majorHAnsi"/>
          <w:b/>
          <w:bCs/>
          <w:kern w:val="32"/>
          <w:sz w:val="32"/>
          <w:szCs w:val="32"/>
        </w:rPr>
        <w:t>Recurrent Neural Network</w:t>
      </w:r>
    </w:p>
    <w:p w14:paraId="1C165CF5" w14:textId="77777777" w:rsidR="00360E1D" w:rsidRPr="00360E1D" w:rsidRDefault="00360E1D" w:rsidP="00360E1D">
      <w:pPr>
        <w:jc w:val="center"/>
      </w:pPr>
      <w:r>
        <w:t>Zheng Lu</w:t>
      </w:r>
      <w:r w:rsidR="000942A7">
        <w:t xml:space="preserve"> (ECE692)</w:t>
      </w:r>
    </w:p>
    <w:p w14:paraId="20F8E40B" w14:textId="37DC1261" w:rsidR="005723B5" w:rsidRDefault="00E34EC9" w:rsidP="005723B5">
      <w:pPr>
        <w:pStyle w:val="Heading2"/>
      </w:pPr>
      <w:r>
        <w:t>Dataset</w:t>
      </w:r>
      <w:r w:rsidR="00EC1111">
        <w:t>:</w:t>
      </w:r>
      <w:r>
        <w:t xml:space="preserve"> The Count of Monte Cristo</w:t>
      </w:r>
    </w:p>
    <w:p w14:paraId="22A36CCA" w14:textId="0F5EDC11" w:rsidR="004731EA" w:rsidRDefault="00E34EC9" w:rsidP="00E34EC9">
      <w:r>
        <w:t xml:space="preserve">We choose the novel “The Count of Monte Cristo” written by </w:t>
      </w:r>
      <w:r w:rsidRPr="00E34EC9">
        <w:t xml:space="preserve">Alexandre Dumas, </w:t>
      </w:r>
      <w:proofErr w:type="spellStart"/>
      <w:r w:rsidRPr="00E34EC9">
        <w:t>père</w:t>
      </w:r>
      <w:proofErr w:type="spellEnd"/>
      <w:r>
        <w:t>.</w:t>
      </w:r>
    </w:p>
    <w:p w14:paraId="452D213D" w14:textId="14303B75" w:rsidR="00E34EC9" w:rsidRDefault="00E34EC9" w:rsidP="00E34EC9">
      <w:r>
        <w:t>The novel contains 2,601,150 characters, 21,557 sentences and 468343 words.</w:t>
      </w:r>
    </w:p>
    <w:p w14:paraId="1965C4AF" w14:textId="48CF3707" w:rsidR="00E34EC9" w:rsidRDefault="00E34EC9" w:rsidP="00E34EC9">
      <w:r>
        <w:t>There are in total 22,173 unique words.</w:t>
      </w:r>
    </w:p>
    <w:p w14:paraId="18858E6B" w14:textId="1FBC231E" w:rsidR="00E34EC9" w:rsidRDefault="00E34EC9" w:rsidP="00E34EC9">
      <w:pPr>
        <w:pStyle w:val="Heading2"/>
      </w:pPr>
      <w:r>
        <w:t xml:space="preserve">Word2Vec visualization </w:t>
      </w:r>
    </w:p>
    <w:p w14:paraId="0F9BF7C4" w14:textId="3BDF8208" w:rsidR="00E34EC9" w:rsidRDefault="00E34EC9" w:rsidP="00E34EC9">
      <w:r>
        <w:t xml:space="preserve">We choose the 500 most frequently used word in the </w:t>
      </w:r>
      <w:r w:rsidR="00BC3E87">
        <w:t>novel and show their 2D word2vec visualization below:</w:t>
      </w:r>
    </w:p>
    <w:p w14:paraId="088C4314" w14:textId="1DF8751A" w:rsidR="00BC3E87" w:rsidRDefault="00BC3E87" w:rsidP="00BC3E87">
      <w:pPr>
        <w:jc w:val="center"/>
      </w:pPr>
      <w:r>
        <w:rPr>
          <w:noProof/>
        </w:rPr>
        <w:drawing>
          <wp:inline distT="0" distB="0" distL="0" distR="0" wp14:anchorId="65E7B08C" wp14:editId="120672B1">
            <wp:extent cx="439102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11539" r="9455" b="9134"/>
                    <a:stretch/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2E86" w14:textId="77777777" w:rsidR="00BC3E87" w:rsidRPr="00E34EC9" w:rsidRDefault="00BC3E87" w:rsidP="00E34EC9"/>
    <w:p w14:paraId="4E61396B" w14:textId="5AD9FF59" w:rsidR="006E7B5B" w:rsidRDefault="00F519D0" w:rsidP="00F519D0">
      <w:pPr>
        <w:pStyle w:val="Heading2"/>
      </w:pPr>
      <w:r>
        <w:t>Samples of the generated text</w:t>
      </w:r>
    </w:p>
    <w:p w14:paraId="7825DC62" w14:textId="7310F3D9" w:rsidR="00F519D0" w:rsidRDefault="00F519D0" w:rsidP="006E7B5B">
      <w:r>
        <w:t>We run the training for 1</w:t>
      </w:r>
      <w:r w:rsidR="000F1996">
        <w:t>7</w:t>
      </w:r>
      <w:r>
        <w:t>0,000 iterations, and show the sample of generated text below:</w:t>
      </w:r>
    </w:p>
    <w:p w14:paraId="431135C4" w14:textId="21FABE1B" w:rsidR="000F1996" w:rsidRDefault="000F1996" w:rsidP="000F1996">
      <w:pPr>
        <w:pStyle w:val="ListParagraph"/>
        <w:numPr>
          <w:ilvl w:val="0"/>
          <w:numId w:val="33"/>
        </w:numPr>
      </w:pPr>
      <w:r>
        <w:t xml:space="preserve">iteration </w:t>
      </w:r>
      <w:r>
        <w:t>4</w:t>
      </w:r>
      <w:r>
        <w:t>0</w:t>
      </w:r>
      <w:r>
        <w:t>,</w:t>
      </w:r>
      <w:r>
        <w:t xml:space="preserve">000 generated sample: </w:t>
      </w:r>
      <w:r w:rsidRPr="000F1996">
        <w:t xml:space="preserve">colonial pre </w:t>
      </w:r>
      <w:proofErr w:type="spellStart"/>
      <w:r w:rsidRPr="000F1996">
        <w:t>cious</w:t>
      </w:r>
      <w:proofErr w:type="spellEnd"/>
      <w:r w:rsidRPr="000F1996">
        <w:t xml:space="preserve"> jewels </w:t>
      </w:r>
      <w:proofErr w:type="spellStart"/>
      <w:r w:rsidRPr="000F1996">
        <w:t>jewels</w:t>
      </w:r>
      <w:proofErr w:type="spellEnd"/>
      <w:r w:rsidRPr="000F1996">
        <w:t xml:space="preserve"> hat miles jewels </w:t>
      </w:r>
      <w:proofErr w:type="spellStart"/>
      <w:r w:rsidRPr="000F1996">
        <w:t>jewels</w:t>
      </w:r>
      <w:proofErr w:type="spellEnd"/>
      <w:r w:rsidRPr="000F1996">
        <w:t xml:space="preserve"> shirts </w:t>
      </w:r>
      <w:proofErr w:type="spellStart"/>
      <w:r w:rsidRPr="000F1996">
        <w:t>shirts</w:t>
      </w:r>
      <w:proofErr w:type="spellEnd"/>
      <w:r w:rsidRPr="000F1996">
        <w:t xml:space="preserve"> </w:t>
      </w:r>
      <w:proofErr w:type="spellStart"/>
      <w:r w:rsidRPr="000F1996">
        <w:t>shirts</w:t>
      </w:r>
      <w:proofErr w:type="spellEnd"/>
    </w:p>
    <w:p w14:paraId="14A73FE4" w14:textId="2A211E9B" w:rsidR="000F1996" w:rsidRDefault="000F1996" w:rsidP="000F1996">
      <w:pPr>
        <w:pStyle w:val="ListParagraph"/>
        <w:numPr>
          <w:ilvl w:val="0"/>
          <w:numId w:val="33"/>
        </w:numPr>
      </w:pPr>
      <w:r w:rsidRPr="000F1996">
        <w:t>iteration 80</w:t>
      </w:r>
      <w:r>
        <w:t>,0</w:t>
      </w:r>
      <w:r w:rsidRPr="000F1996">
        <w:t xml:space="preserve">00 generated sample: communicative understudy </w:t>
      </w:r>
      <w:proofErr w:type="spellStart"/>
      <w:r w:rsidRPr="000F1996">
        <w:t>mcclenahan</w:t>
      </w:r>
      <w:proofErr w:type="spellEnd"/>
      <w:r w:rsidRPr="000F1996">
        <w:t xml:space="preserve"> shrewd </w:t>
      </w:r>
      <w:proofErr w:type="spellStart"/>
      <w:r w:rsidRPr="000F1996">
        <w:t>shrewd</w:t>
      </w:r>
      <w:proofErr w:type="spellEnd"/>
      <w:r w:rsidRPr="000F1996">
        <w:t xml:space="preserve"> </w:t>
      </w:r>
      <w:proofErr w:type="spellStart"/>
      <w:r w:rsidRPr="000F1996">
        <w:t>shrewd</w:t>
      </w:r>
      <w:proofErr w:type="spellEnd"/>
      <w:r w:rsidRPr="000F1996">
        <w:t xml:space="preserve"> </w:t>
      </w:r>
      <w:proofErr w:type="spellStart"/>
      <w:r w:rsidRPr="000F1996">
        <w:t>shrewd</w:t>
      </w:r>
      <w:proofErr w:type="spellEnd"/>
      <w:r w:rsidRPr="000F1996">
        <w:t xml:space="preserve"> expects </w:t>
      </w:r>
    </w:p>
    <w:p w14:paraId="539FEE4F" w14:textId="52C008CA" w:rsidR="000F1996" w:rsidRDefault="000F1996" w:rsidP="000F1996">
      <w:pPr>
        <w:pStyle w:val="ListParagraph"/>
        <w:numPr>
          <w:ilvl w:val="0"/>
          <w:numId w:val="33"/>
        </w:numPr>
      </w:pPr>
      <w:r w:rsidRPr="000F1996">
        <w:t>iteration 120</w:t>
      </w:r>
      <w:r>
        <w:t>,0</w:t>
      </w:r>
      <w:r w:rsidRPr="000F1996">
        <w:t xml:space="preserve">00 generated sample: palmetto bungalow </w:t>
      </w:r>
      <w:proofErr w:type="spellStart"/>
      <w:r w:rsidRPr="000F1996">
        <w:t>etc</w:t>
      </w:r>
      <w:proofErr w:type="spellEnd"/>
      <w:r w:rsidRPr="000F1996">
        <w:t xml:space="preserve"> </w:t>
      </w:r>
      <w:proofErr w:type="spellStart"/>
      <w:r w:rsidRPr="000F1996">
        <w:t>etc</w:t>
      </w:r>
      <w:proofErr w:type="spellEnd"/>
      <w:r w:rsidRPr="000F1996">
        <w:t xml:space="preserve"> gestures </w:t>
      </w:r>
      <w:proofErr w:type="spellStart"/>
      <w:r w:rsidRPr="000F1996">
        <w:t>gestures</w:t>
      </w:r>
      <w:proofErr w:type="spellEnd"/>
      <w:r w:rsidRPr="000F1996">
        <w:t xml:space="preserve"> </w:t>
      </w:r>
      <w:proofErr w:type="spellStart"/>
      <w:r w:rsidRPr="000F1996">
        <w:t>gestures</w:t>
      </w:r>
      <w:proofErr w:type="spellEnd"/>
      <w:r w:rsidRPr="000F1996">
        <w:t xml:space="preserve"> 30 30 m 30 30 </w:t>
      </w:r>
      <w:proofErr w:type="spellStart"/>
      <w:r w:rsidRPr="000F1996">
        <w:t>m m</w:t>
      </w:r>
      <w:proofErr w:type="spellEnd"/>
      <w:r w:rsidRPr="000F1996">
        <w:t xml:space="preserve"> 30 </w:t>
      </w:r>
      <w:proofErr w:type="spellStart"/>
      <w:r w:rsidRPr="000F1996">
        <w:t>m m</w:t>
      </w:r>
      <w:proofErr w:type="spellEnd"/>
      <w:r w:rsidRPr="000F1996">
        <w:t xml:space="preserve"> </w:t>
      </w:r>
      <w:proofErr w:type="spellStart"/>
      <w:r w:rsidRPr="000F1996">
        <w:t>etc</w:t>
      </w:r>
      <w:proofErr w:type="spellEnd"/>
      <w:r w:rsidRPr="000F1996">
        <w:t xml:space="preserve"> </w:t>
      </w:r>
      <w:proofErr w:type="spellStart"/>
      <w:r w:rsidRPr="000F1996">
        <w:t>etc</w:t>
      </w:r>
      <w:proofErr w:type="spellEnd"/>
    </w:p>
    <w:p w14:paraId="41085C01" w14:textId="7F62B00D" w:rsidR="000F1996" w:rsidRDefault="000F1996" w:rsidP="000F1996">
      <w:pPr>
        <w:pStyle w:val="ListParagraph"/>
        <w:numPr>
          <w:ilvl w:val="0"/>
          <w:numId w:val="33"/>
        </w:numPr>
      </w:pPr>
      <w:r w:rsidRPr="000F1996">
        <w:t>iteration 170</w:t>
      </w:r>
      <w:r>
        <w:t>,0</w:t>
      </w:r>
      <w:r w:rsidRPr="000F1996">
        <w:t xml:space="preserve">00 generated sample: educated nurse </w:t>
      </w:r>
      <w:proofErr w:type="spellStart"/>
      <w:r w:rsidRPr="000F1996">
        <w:t>cious</w:t>
      </w:r>
      <w:proofErr w:type="spellEnd"/>
      <w:r w:rsidRPr="000F1996">
        <w:t xml:space="preserve"> secretary glorious poise </w:t>
      </w:r>
      <w:proofErr w:type="spellStart"/>
      <w:r w:rsidRPr="000F1996">
        <w:t>poise</w:t>
      </w:r>
      <w:proofErr w:type="spellEnd"/>
      <w:r w:rsidRPr="000F1996">
        <w:t xml:space="preserve"> stare hams jewels chiefly miles </w:t>
      </w:r>
      <w:proofErr w:type="spellStart"/>
      <w:r w:rsidRPr="000F1996">
        <w:t>miles</w:t>
      </w:r>
      <w:bookmarkStart w:id="1" w:name="_GoBack"/>
      <w:bookmarkEnd w:id="1"/>
      <w:proofErr w:type="spellEnd"/>
    </w:p>
    <w:p w14:paraId="5B4209AB" w14:textId="30C99ED1" w:rsidR="009B700F" w:rsidRDefault="000942A7" w:rsidP="00FA1895">
      <w:pPr>
        <w:pStyle w:val="Heading2"/>
      </w:pPr>
      <w:r>
        <w:t>Paper review (ECE692 only)</w:t>
      </w:r>
    </w:p>
    <w:p w14:paraId="5123CD3F" w14:textId="77777777" w:rsidR="00FA1895" w:rsidRDefault="00FA1895" w:rsidP="00FA1895">
      <w:r>
        <w:t xml:space="preserve">Both paper studies the text classification problem. </w:t>
      </w:r>
    </w:p>
    <w:p w14:paraId="41DE76CA" w14:textId="601BA093" w:rsidR="00FA1895" w:rsidRDefault="00FA1895" w:rsidP="00FA1895">
      <w:r>
        <w:t>[HAN:2016] try to achieve better performance by using a two-level attention mechanism at both word level and sentence level to learn which individual words and sentences should it pay more attention when constructing the representations of the text.</w:t>
      </w:r>
      <w:r w:rsidR="00154D56">
        <w:t xml:space="preserve"> The hierarchy in the text is well defined in this model, the model mainly learns at each layer of the hierarchy which part contributes most towards the next level.</w:t>
      </w:r>
    </w:p>
    <w:p w14:paraId="4232CF05" w14:textId="6D04BDAF" w:rsidR="00FA1895" w:rsidRDefault="00FA1895" w:rsidP="00FA1895">
      <w:r w:rsidRPr="00FA1895">
        <w:t>[TextCNN:2016]</w:t>
      </w:r>
      <w:r>
        <w:t xml:space="preserve"> explores the “benefit of depth” of convolutional neural networks in NLP by using a deep stack of local operations to learn a hierarchical representation of a sentence from character le</w:t>
      </w:r>
      <w:r w:rsidR="00154D56">
        <w:t>vel. The hierarchy in the text is not directly defined in this model. The model learns the hierarchy directly by itself.</w:t>
      </w:r>
    </w:p>
    <w:p w14:paraId="45ED4C33" w14:textId="356CECB8" w:rsidR="00154D56" w:rsidRPr="00FA1895" w:rsidRDefault="00154D56" w:rsidP="00FA1895">
      <w:pPr>
        <w:rPr>
          <w:lang w:eastAsia="zh-CN"/>
        </w:rPr>
      </w:pPr>
    </w:p>
    <w:sectPr w:rsidR="00154D56" w:rsidRPr="00FA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C1A35"/>
    <w:multiLevelType w:val="hybridMultilevel"/>
    <w:tmpl w:val="3AFEB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32E22C9"/>
    <w:multiLevelType w:val="hybridMultilevel"/>
    <w:tmpl w:val="8ACA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012C21"/>
    <w:multiLevelType w:val="hybridMultilevel"/>
    <w:tmpl w:val="0EE2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092565"/>
    <w:multiLevelType w:val="hybridMultilevel"/>
    <w:tmpl w:val="99389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7A06BC"/>
    <w:multiLevelType w:val="hybridMultilevel"/>
    <w:tmpl w:val="E520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D2369"/>
    <w:multiLevelType w:val="hybridMultilevel"/>
    <w:tmpl w:val="C0CE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1CB771B"/>
    <w:multiLevelType w:val="hybridMultilevel"/>
    <w:tmpl w:val="29AC0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8F4601"/>
    <w:multiLevelType w:val="hybridMultilevel"/>
    <w:tmpl w:val="CFD48A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42016"/>
    <w:multiLevelType w:val="hybridMultilevel"/>
    <w:tmpl w:val="C922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84E58"/>
    <w:multiLevelType w:val="hybridMultilevel"/>
    <w:tmpl w:val="DE5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27F07"/>
    <w:multiLevelType w:val="hybridMultilevel"/>
    <w:tmpl w:val="7D18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00E02"/>
    <w:multiLevelType w:val="hybridMultilevel"/>
    <w:tmpl w:val="BBF0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25F94"/>
    <w:multiLevelType w:val="hybridMultilevel"/>
    <w:tmpl w:val="8ACA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F12CC"/>
    <w:multiLevelType w:val="hybridMultilevel"/>
    <w:tmpl w:val="C540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15ABE"/>
    <w:multiLevelType w:val="hybridMultilevel"/>
    <w:tmpl w:val="86FE4CB4"/>
    <w:lvl w:ilvl="0" w:tplc="3D069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CC2393"/>
    <w:multiLevelType w:val="hybridMultilevel"/>
    <w:tmpl w:val="9B88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29B648D"/>
    <w:multiLevelType w:val="hybridMultilevel"/>
    <w:tmpl w:val="5FCC8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E63E2C"/>
    <w:multiLevelType w:val="hybridMultilevel"/>
    <w:tmpl w:val="AE381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3B7233"/>
    <w:multiLevelType w:val="hybridMultilevel"/>
    <w:tmpl w:val="98AA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9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5"/>
  </w:num>
  <w:num w:numId="17">
    <w:abstractNumId w:val="11"/>
  </w:num>
  <w:num w:numId="18">
    <w:abstractNumId w:val="28"/>
  </w:num>
  <w:num w:numId="19">
    <w:abstractNumId w:val="13"/>
  </w:num>
  <w:num w:numId="20">
    <w:abstractNumId w:val="22"/>
  </w:num>
  <w:num w:numId="21">
    <w:abstractNumId w:val="27"/>
  </w:num>
  <w:num w:numId="22">
    <w:abstractNumId w:val="24"/>
  </w:num>
  <w:num w:numId="23">
    <w:abstractNumId w:val="21"/>
  </w:num>
  <w:num w:numId="24">
    <w:abstractNumId w:val="15"/>
  </w:num>
  <w:num w:numId="25">
    <w:abstractNumId w:val="20"/>
  </w:num>
  <w:num w:numId="26">
    <w:abstractNumId w:val="30"/>
  </w:num>
  <w:num w:numId="27">
    <w:abstractNumId w:val="19"/>
  </w:num>
  <w:num w:numId="28">
    <w:abstractNumId w:val="31"/>
  </w:num>
  <w:num w:numId="29">
    <w:abstractNumId w:val="14"/>
  </w:num>
  <w:num w:numId="30">
    <w:abstractNumId w:val="10"/>
  </w:num>
  <w:num w:numId="31">
    <w:abstractNumId w:val="17"/>
  </w:num>
  <w:num w:numId="32">
    <w:abstractNumId w:val="2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79"/>
    <w:rsid w:val="000005E5"/>
    <w:rsid w:val="000254DE"/>
    <w:rsid w:val="00042492"/>
    <w:rsid w:val="00084569"/>
    <w:rsid w:val="000942A7"/>
    <w:rsid w:val="000A42F5"/>
    <w:rsid w:val="000C347A"/>
    <w:rsid w:val="000F1996"/>
    <w:rsid w:val="000F3545"/>
    <w:rsid w:val="00154D56"/>
    <w:rsid w:val="00257F6D"/>
    <w:rsid w:val="00265517"/>
    <w:rsid w:val="00276DB0"/>
    <w:rsid w:val="00283B60"/>
    <w:rsid w:val="00285866"/>
    <w:rsid w:val="00295C75"/>
    <w:rsid w:val="002C52C3"/>
    <w:rsid w:val="002D051F"/>
    <w:rsid w:val="00311F2C"/>
    <w:rsid w:val="00360E1D"/>
    <w:rsid w:val="003D0279"/>
    <w:rsid w:val="00442B3C"/>
    <w:rsid w:val="00471374"/>
    <w:rsid w:val="004731EA"/>
    <w:rsid w:val="004B300C"/>
    <w:rsid w:val="004F380D"/>
    <w:rsid w:val="00532628"/>
    <w:rsid w:val="005723B5"/>
    <w:rsid w:val="005E1003"/>
    <w:rsid w:val="005E5E01"/>
    <w:rsid w:val="00616B2B"/>
    <w:rsid w:val="0066370E"/>
    <w:rsid w:val="006E7B5B"/>
    <w:rsid w:val="007451CE"/>
    <w:rsid w:val="00755B18"/>
    <w:rsid w:val="007D6F7C"/>
    <w:rsid w:val="008A74F4"/>
    <w:rsid w:val="008B630C"/>
    <w:rsid w:val="008D35CC"/>
    <w:rsid w:val="0090672C"/>
    <w:rsid w:val="009402AA"/>
    <w:rsid w:val="009B700F"/>
    <w:rsid w:val="009C3024"/>
    <w:rsid w:val="00A258FD"/>
    <w:rsid w:val="00A26563"/>
    <w:rsid w:val="00A4140B"/>
    <w:rsid w:val="00AC0C14"/>
    <w:rsid w:val="00AE1FC0"/>
    <w:rsid w:val="00AE5CBC"/>
    <w:rsid w:val="00B0595A"/>
    <w:rsid w:val="00B30368"/>
    <w:rsid w:val="00BA3A4B"/>
    <w:rsid w:val="00BC3E87"/>
    <w:rsid w:val="00BE79E6"/>
    <w:rsid w:val="00C23340"/>
    <w:rsid w:val="00C41EE8"/>
    <w:rsid w:val="00CC602E"/>
    <w:rsid w:val="00D14466"/>
    <w:rsid w:val="00D16AAE"/>
    <w:rsid w:val="00D21FB2"/>
    <w:rsid w:val="00D65D25"/>
    <w:rsid w:val="00E00121"/>
    <w:rsid w:val="00E322C9"/>
    <w:rsid w:val="00E34EC9"/>
    <w:rsid w:val="00E82ACD"/>
    <w:rsid w:val="00E86B58"/>
    <w:rsid w:val="00E94641"/>
    <w:rsid w:val="00EA03E0"/>
    <w:rsid w:val="00EA5D9A"/>
    <w:rsid w:val="00EB320F"/>
    <w:rsid w:val="00EC1111"/>
    <w:rsid w:val="00F519D0"/>
    <w:rsid w:val="00F54C9E"/>
    <w:rsid w:val="00F924ED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AA5D"/>
  <w15:chartTrackingRefBased/>
  <w15:docId w15:val="{3602ABA6-4E41-4179-8676-17CF6D47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3D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%20Lu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3B789-726C-4ECA-9B1D-3D6E78DFE22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873beb7-5857-4685-be1f-d57550cc96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2131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19</cp:revision>
  <dcterms:created xsi:type="dcterms:W3CDTF">2017-09-02T14:46:00Z</dcterms:created>
  <dcterms:modified xsi:type="dcterms:W3CDTF">2017-11-13T01:19:00Z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