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A7279" w14:textId="3166CBE3" w:rsidR="000942A7" w:rsidRDefault="00EC1111" w:rsidP="00360E1D">
      <w:pPr>
        <w:jc w:val="center"/>
        <w:rPr>
          <w:rFonts w:asciiTheme="majorHAnsi" w:eastAsiaTheme="majorEastAsia" w:hAnsiTheme="majorHAnsi"/>
          <w:b/>
          <w:bCs/>
          <w:kern w:val="32"/>
          <w:sz w:val="32"/>
          <w:szCs w:val="32"/>
        </w:rPr>
      </w:pPr>
      <w:r>
        <w:rPr>
          <w:rFonts w:asciiTheme="majorHAnsi" w:eastAsiaTheme="majorEastAsia" w:hAnsiTheme="majorHAnsi"/>
          <w:b/>
          <w:bCs/>
          <w:kern w:val="32"/>
          <w:sz w:val="32"/>
          <w:szCs w:val="32"/>
        </w:rPr>
        <w:t>Denoising Autoencoder</w:t>
      </w:r>
    </w:p>
    <w:p w14:paraId="1C165CF5" w14:textId="77777777" w:rsidR="00360E1D" w:rsidRPr="00360E1D" w:rsidRDefault="00360E1D" w:rsidP="00360E1D">
      <w:pPr>
        <w:jc w:val="center"/>
      </w:pPr>
      <w:r>
        <w:t>Zheng Lu</w:t>
      </w:r>
      <w:r w:rsidR="000942A7">
        <w:t xml:space="preserve"> (ECE692)</w:t>
      </w:r>
    </w:p>
    <w:p w14:paraId="20F8E40B" w14:textId="6AA110A3" w:rsidR="005723B5" w:rsidRDefault="00EC1111" w:rsidP="005723B5">
      <w:pPr>
        <w:pStyle w:val="Heading2"/>
      </w:pPr>
      <w:r>
        <w:t>Task 1:</w:t>
      </w:r>
    </w:p>
    <w:p w14:paraId="22A36CCA" w14:textId="2D126A96" w:rsidR="004731EA" w:rsidRDefault="004731EA" w:rsidP="004731EA">
      <w:pPr>
        <w:pStyle w:val="ListParagraph"/>
        <w:numPr>
          <w:ilvl w:val="0"/>
          <w:numId w:val="25"/>
        </w:numPr>
      </w:pPr>
      <w:r>
        <w:t>Common settings for experiments of task 1:</w:t>
      </w:r>
    </w:p>
    <w:p w14:paraId="4FE8AA95" w14:textId="7F5CB547" w:rsidR="004731EA" w:rsidRDefault="004731EA" w:rsidP="004731EA">
      <w:pPr>
        <w:pStyle w:val="ListParagraph"/>
        <w:numPr>
          <w:ilvl w:val="0"/>
          <w:numId w:val="24"/>
        </w:numPr>
      </w:pPr>
      <w:r>
        <w:t xml:space="preserve">hidden layer size: 1024 </w:t>
      </w:r>
    </w:p>
    <w:p w14:paraId="2BE5040D" w14:textId="77777777" w:rsidR="004731EA" w:rsidRDefault="004731EA" w:rsidP="004731EA">
      <w:pPr>
        <w:pStyle w:val="ListParagraph"/>
        <w:numPr>
          <w:ilvl w:val="0"/>
          <w:numId w:val="24"/>
        </w:numPr>
      </w:pPr>
      <w:r>
        <w:t xml:space="preserve">batch size 64 </w:t>
      </w:r>
    </w:p>
    <w:p w14:paraId="0BD92C1C" w14:textId="77777777" w:rsidR="004731EA" w:rsidRDefault="004731EA" w:rsidP="004731EA">
      <w:pPr>
        <w:pStyle w:val="ListParagraph"/>
        <w:numPr>
          <w:ilvl w:val="0"/>
          <w:numId w:val="24"/>
        </w:numPr>
      </w:pPr>
      <w:r>
        <w:t xml:space="preserve">epochs 100 </w:t>
      </w:r>
    </w:p>
    <w:p w14:paraId="6D00B9E6" w14:textId="7F35DA71" w:rsidR="004731EA" w:rsidRPr="004731EA" w:rsidRDefault="004731EA" w:rsidP="004731EA">
      <w:pPr>
        <w:pStyle w:val="ListParagraph"/>
        <w:numPr>
          <w:ilvl w:val="0"/>
          <w:numId w:val="24"/>
        </w:numPr>
      </w:pPr>
      <w:r>
        <w:t xml:space="preserve">learning rate 0.05 </w:t>
      </w:r>
    </w:p>
    <w:p w14:paraId="0B1D05F6" w14:textId="31DD342E" w:rsidR="008A74F4" w:rsidRDefault="00EC1111" w:rsidP="0066370E">
      <w:pPr>
        <w:pStyle w:val="ListParagraph"/>
        <w:numPr>
          <w:ilvl w:val="0"/>
          <w:numId w:val="19"/>
        </w:numPr>
      </w:pPr>
      <w:r>
        <w:t xml:space="preserve">Out-of-box </w:t>
      </w:r>
      <w:r w:rsidR="004731EA">
        <w:t>(</w:t>
      </w:r>
      <w:proofErr w:type="spellStart"/>
      <w:r w:rsidR="004731EA">
        <w:t>yaldt</w:t>
      </w:r>
      <w:proofErr w:type="spellEnd"/>
      <w:r w:rsidR="004731EA">
        <w:t xml:space="preserve">) </w:t>
      </w:r>
      <w:r>
        <w:t>experiment running on cifar10</w:t>
      </w:r>
      <w:r w:rsidR="000A42F5">
        <w:t xml:space="preserve">: </w:t>
      </w:r>
    </w:p>
    <w:p w14:paraId="2A06FCC6" w14:textId="70A3F3FC" w:rsidR="00EA03E0" w:rsidRDefault="00EA03E0" w:rsidP="008A74F4">
      <w:pPr>
        <w:pStyle w:val="ListParagraph"/>
        <w:numPr>
          <w:ilvl w:val="0"/>
          <w:numId w:val="24"/>
        </w:numPr>
      </w:pPr>
      <w:r>
        <w:t>corruption module</w:t>
      </w:r>
      <w:r w:rsidR="0066370E">
        <w:t xml:space="preserve"> </w:t>
      </w:r>
      <w:r w:rsidR="004731EA">
        <w:t>none</w:t>
      </w:r>
    </w:p>
    <w:p w14:paraId="3396B048" w14:textId="79B8523C" w:rsidR="00EA03E0" w:rsidRDefault="00EA03E0" w:rsidP="00EA03E0">
      <w:pPr>
        <w:pStyle w:val="ListParagraph"/>
        <w:numPr>
          <w:ilvl w:val="0"/>
          <w:numId w:val="24"/>
        </w:numPr>
      </w:pPr>
      <w:r>
        <w:t>activation function</w:t>
      </w:r>
      <w:r w:rsidR="0066370E">
        <w:t xml:space="preserve"> sigmoid </w:t>
      </w:r>
    </w:p>
    <w:p w14:paraId="14F0C290" w14:textId="28BC8055" w:rsidR="00EA03E0" w:rsidRDefault="00EA03E0" w:rsidP="00EA03E0">
      <w:pPr>
        <w:pStyle w:val="ListParagraph"/>
        <w:numPr>
          <w:ilvl w:val="0"/>
          <w:numId w:val="24"/>
        </w:numPr>
      </w:pPr>
      <w:r>
        <w:t xml:space="preserve">loss function </w:t>
      </w:r>
      <w:r w:rsidR="005E5E01">
        <w:t xml:space="preserve">cross </w:t>
      </w:r>
      <w:r w:rsidR="0066370E">
        <w:t xml:space="preserve">entropy </w:t>
      </w:r>
    </w:p>
    <w:p w14:paraId="6A45FF8C" w14:textId="2BA0E9BD" w:rsidR="00CC602E" w:rsidRDefault="004731EA" w:rsidP="00CC602E">
      <w:pPr>
        <w:pStyle w:val="ListParagraph"/>
        <w:numPr>
          <w:ilvl w:val="0"/>
          <w:numId w:val="24"/>
        </w:numPr>
      </w:pPr>
      <w:r>
        <w:t>stochastic gradient descent without momentum</w:t>
      </w:r>
    </w:p>
    <w:p w14:paraId="7EBF20AB" w14:textId="2286E236" w:rsidR="00CC602E" w:rsidRDefault="00F54C9E" w:rsidP="00CC602E">
      <w:pPr>
        <w:ind w:left="1080"/>
      </w:pPr>
      <w:r>
        <w:rPr>
          <w:noProof/>
        </w:rPr>
        <w:drawing>
          <wp:inline distT="0" distB="0" distL="0" distR="0" wp14:anchorId="5E79854A" wp14:editId="20A06EB9">
            <wp:extent cx="3333750" cy="2009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9775"/>
                    </a:xfrm>
                    <a:prstGeom prst="rect">
                      <a:avLst/>
                    </a:prstGeom>
                    <a:noFill/>
                    <a:ln>
                      <a:noFill/>
                    </a:ln>
                  </pic:spPr>
                </pic:pic>
              </a:graphicData>
            </a:graphic>
          </wp:inline>
        </w:drawing>
      </w:r>
    </w:p>
    <w:p w14:paraId="32B8BD97" w14:textId="500A0E38" w:rsidR="004731EA" w:rsidRDefault="004731EA" w:rsidP="004731EA">
      <w:pPr>
        <w:pStyle w:val="ListParagraph"/>
        <w:numPr>
          <w:ilvl w:val="0"/>
          <w:numId w:val="19"/>
        </w:numPr>
      </w:pPr>
      <w:r>
        <w:t>Add Gaussian noise as corruption module:</w:t>
      </w:r>
    </w:p>
    <w:p w14:paraId="2CD06D36" w14:textId="65D89821" w:rsidR="004731EA" w:rsidRDefault="004731EA" w:rsidP="004731EA">
      <w:pPr>
        <w:pStyle w:val="ListParagraph"/>
        <w:numPr>
          <w:ilvl w:val="0"/>
          <w:numId w:val="26"/>
        </w:numPr>
      </w:pPr>
      <w:r>
        <w:t>Same as 1 except:</w:t>
      </w:r>
    </w:p>
    <w:p w14:paraId="41511356" w14:textId="201BC00B" w:rsidR="004731EA" w:rsidRDefault="004731EA" w:rsidP="004731EA">
      <w:pPr>
        <w:pStyle w:val="ListParagraph"/>
        <w:numPr>
          <w:ilvl w:val="0"/>
          <w:numId w:val="26"/>
        </w:numPr>
      </w:pPr>
      <w:r>
        <w:t>Corruption module: Gaussian</w:t>
      </w:r>
    </w:p>
    <w:p w14:paraId="63A3193F" w14:textId="14612E73" w:rsidR="00311F2C" w:rsidRDefault="00311F2C" w:rsidP="00311F2C">
      <w:pPr>
        <w:ind w:left="1080"/>
      </w:pPr>
      <w:r>
        <w:rPr>
          <w:noProof/>
        </w:rPr>
        <w:lastRenderedPageBreak/>
        <w:drawing>
          <wp:inline distT="0" distB="0" distL="0" distR="0" wp14:anchorId="2E9DE338" wp14:editId="34CF6BA3">
            <wp:extent cx="3267075" cy="1943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7075" cy="1943100"/>
                    </a:xfrm>
                    <a:prstGeom prst="rect">
                      <a:avLst/>
                    </a:prstGeom>
                    <a:noFill/>
                    <a:ln>
                      <a:noFill/>
                    </a:ln>
                  </pic:spPr>
                </pic:pic>
              </a:graphicData>
            </a:graphic>
          </wp:inline>
        </w:drawing>
      </w:r>
    </w:p>
    <w:p w14:paraId="58D4B832" w14:textId="0B7612D8" w:rsidR="005E5E01" w:rsidRDefault="005E5E01" w:rsidP="005E5E01">
      <w:pPr>
        <w:pStyle w:val="ListParagraph"/>
        <w:numPr>
          <w:ilvl w:val="0"/>
          <w:numId w:val="19"/>
        </w:numPr>
      </w:pPr>
      <w:r>
        <w:t xml:space="preserve">Replace sigmoid with </w:t>
      </w:r>
      <w:proofErr w:type="spellStart"/>
      <w:r>
        <w:t>ReLu</w:t>
      </w:r>
      <w:proofErr w:type="spellEnd"/>
      <w:r>
        <w:t>:</w:t>
      </w:r>
    </w:p>
    <w:p w14:paraId="29E08C1A" w14:textId="63421BEE" w:rsidR="005E5E01" w:rsidRDefault="005E5E01" w:rsidP="005E5E01">
      <w:pPr>
        <w:pStyle w:val="ListParagraph"/>
        <w:numPr>
          <w:ilvl w:val="0"/>
          <w:numId w:val="27"/>
        </w:numPr>
      </w:pPr>
      <w:r>
        <w:t>Same as 1 except:</w:t>
      </w:r>
    </w:p>
    <w:p w14:paraId="551D61E9" w14:textId="2AC1359D" w:rsidR="005E5E01" w:rsidRDefault="005E5E01" w:rsidP="005E5E01">
      <w:pPr>
        <w:pStyle w:val="ListParagraph"/>
        <w:numPr>
          <w:ilvl w:val="0"/>
          <w:numId w:val="27"/>
        </w:numPr>
      </w:pPr>
      <w:r>
        <w:t xml:space="preserve">activation function </w:t>
      </w:r>
      <w:proofErr w:type="spellStart"/>
      <w:r>
        <w:t>ReLu</w:t>
      </w:r>
      <w:proofErr w:type="spellEnd"/>
      <w:r>
        <w:t xml:space="preserve"> </w:t>
      </w:r>
    </w:p>
    <w:p w14:paraId="5132858D" w14:textId="5BB6CF88" w:rsidR="00E322C9" w:rsidRDefault="00E322C9" w:rsidP="00E322C9">
      <w:pPr>
        <w:ind w:left="1080"/>
      </w:pPr>
      <w:r>
        <w:rPr>
          <w:noProof/>
        </w:rPr>
        <w:drawing>
          <wp:inline distT="0" distB="0" distL="0" distR="0" wp14:anchorId="65A5E290" wp14:editId="6F3B9457">
            <wp:extent cx="3228975" cy="1962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8975" cy="1962150"/>
                    </a:xfrm>
                    <a:prstGeom prst="rect">
                      <a:avLst/>
                    </a:prstGeom>
                    <a:noFill/>
                    <a:ln>
                      <a:noFill/>
                    </a:ln>
                  </pic:spPr>
                </pic:pic>
              </a:graphicData>
            </a:graphic>
          </wp:inline>
        </w:drawing>
      </w:r>
    </w:p>
    <w:p w14:paraId="358B4376" w14:textId="2290D83B" w:rsidR="005E5E01" w:rsidRDefault="005E5E01" w:rsidP="005E5E01">
      <w:pPr>
        <w:pStyle w:val="ListParagraph"/>
        <w:numPr>
          <w:ilvl w:val="0"/>
          <w:numId w:val="19"/>
        </w:numPr>
      </w:pPr>
      <w:r>
        <w:t>Replace cross entropy with squared loss:</w:t>
      </w:r>
    </w:p>
    <w:p w14:paraId="3AA7DC69" w14:textId="77777777" w:rsidR="005E5E01" w:rsidRDefault="005E5E01" w:rsidP="005E5E01">
      <w:pPr>
        <w:pStyle w:val="ListParagraph"/>
        <w:numPr>
          <w:ilvl w:val="0"/>
          <w:numId w:val="27"/>
        </w:numPr>
      </w:pPr>
      <w:r>
        <w:t>Same as 1 except:</w:t>
      </w:r>
    </w:p>
    <w:p w14:paraId="281A1AD4" w14:textId="6BDE10B5" w:rsidR="008D35CC" w:rsidRDefault="005E5E01" w:rsidP="008D35CC">
      <w:pPr>
        <w:pStyle w:val="ListParagraph"/>
        <w:numPr>
          <w:ilvl w:val="0"/>
          <w:numId w:val="27"/>
        </w:numPr>
      </w:pPr>
      <w:r>
        <w:t>loss function squared loss</w:t>
      </w:r>
    </w:p>
    <w:p w14:paraId="4133E218" w14:textId="28BA951A" w:rsidR="008D35CC" w:rsidRDefault="008D35CC" w:rsidP="008D35CC">
      <w:pPr>
        <w:ind w:left="1080"/>
      </w:pPr>
      <w:r>
        <w:rPr>
          <w:noProof/>
        </w:rPr>
        <w:lastRenderedPageBreak/>
        <w:drawing>
          <wp:inline distT="0" distB="0" distL="0" distR="0" wp14:anchorId="4ABBB1F5" wp14:editId="650FC30C">
            <wp:extent cx="320040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0400" cy="1943100"/>
                    </a:xfrm>
                    <a:prstGeom prst="rect">
                      <a:avLst/>
                    </a:prstGeom>
                    <a:noFill/>
                    <a:ln>
                      <a:noFill/>
                    </a:ln>
                  </pic:spPr>
                </pic:pic>
              </a:graphicData>
            </a:graphic>
          </wp:inline>
        </w:drawing>
      </w:r>
    </w:p>
    <w:p w14:paraId="02FDE5AD" w14:textId="5808C4E2" w:rsidR="005E5E01" w:rsidRDefault="005E5E01" w:rsidP="005E5E01">
      <w:pPr>
        <w:pStyle w:val="ListParagraph"/>
        <w:numPr>
          <w:ilvl w:val="0"/>
          <w:numId w:val="19"/>
        </w:numPr>
      </w:pPr>
      <w:r>
        <w:t>Add momentum:</w:t>
      </w:r>
    </w:p>
    <w:p w14:paraId="6160DAC3" w14:textId="77777777" w:rsidR="005E5E01" w:rsidRDefault="005E5E01" w:rsidP="005E5E01">
      <w:pPr>
        <w:pStyle w:val="ListParagraph"/>
        <w:numPr>
          <w:ilvl w:val="0"/>
          <w:numId w:val="27"/>
        </w:numPr>
      </w:pPr>
      <w:r>
        <w:t>Same as 1 except:</w:t>
      </w:r>
    </w:p>
    <w:p w14:paraId="3A1D2380" w14:textId="56C7BACE" w:rsidR="00C23340" w:rsidRDefault="005E5E01" w:rsidP="00C23340">
      <w:pPr>
        <w:pStyle w:val="ListParagraph"/>
        <w:numPr>
          <w:ilvl w:val="0"/>
          <w:numId w:val="27"/>
        </w:numPr>
      </w:pPr>
      <w:r>
        <w:t>stochastic gradient descent with momentum</w:t>
      </w:r>
      <w:r w:rsidR="00C23340">
        <w:t xml:space="preserve"> (0.9)</w:t>
      </w:r>
    </w:p>
    <w:p w14:paraId="47565E02" w14:textId="334E537F" w:rsidR="000F3545" w:rsidRDefault="000F3545" w:rsidP="000F3545">
      <w:pPr>
        <w:ind w:left="1080"/>
        <w:rPr>
          <w:lang w:eastAsia="zh-CN"/>
        </w:rPr>
      </w:pPr>
      <w:r>
        <w:rPr>
          <w:noProof/>
        </w:rPr>
        <w:drawing>
          <wp:inline distT="0" distB="0" distL="0" distR="0" wp14:anchorId="50C6859E" wp14:editId="364FED45">
            <wp:extent cx="3219450" cy="1914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914525"/>
                    </a:xfrm>
                    <a:prstGeom prst="rect">
                      <a:avLst/>
                    </a:prstGeom>
                    <a:noFill/>
                    <a:ln>
                      <a:noFill/>
                    </a:ln>
                  </pic:spPr>
                </pic:pic>
              </a:graphicData>
            </a:graphic>
          </wp:inline>
        </w:drawing>
      </w:r>
    </w:p>
    <w:p w14:paraId="6FEB2310" w14:textId="6AA95E79" w:rsidR="00C23340" w:rsidRDefault="00C23340" w:rsidP="00C23340">
      <w:pPr>
        <w:pStyle w:val="ListParagraph"/>
        <w:numPr>
          <w:ilvl w:val="0"/>
          <w:numId w:val="19"/>
        </w:numPr>
      </w:pPr>
      <w:r>
        <w:t>Recommended settings:</w:t>
      </w:r>
    </w:p>
    <w:p w14:paraId="7E9A45FC" w14:textId="7C3A973C" w:rsidR="00C23340" w:rsidRDefault="00C23340" w:rsidP="00C23340">
      <w:pPr>
        <w:pStyle w:val="ListParagraph"/>
        <w:numPr>
          <w:ilvl w:val="0"/>
          <w:numId w:val="29"/>
        </w:numPr>
      </w:pPr>
      <w:r>
        <w:t>Same as 1 except:</w:t>
      </w:r>
    </w:p>
    <w:p w14:paraId="6EC8C092" w14:textId="31EE34E3" w:rsidR="00C23340" w:rsidRDefault="00C23340" w:rsidP="00C23340">
      <w:pPr>
        <w:pStyle w:val="ListParagraph"/>
        <w:numPr>
          <w:ilvl w:val="0"/>
          <w:numId w:val="29"/>
        </w:numPr>
      </w:pPr>
      <w:r>
        <w:t>Uniform corruption module, sigmoid, cross entropy and momentum (0.9)</w:t>
      </w:r>
    </w:p>
    <w:p w14:paraId="1A6FB38C" w14:textId="2AD4A113" w:rsidR="00D14466" w:rsidRDefault="002C52C3" w:rsidP="00D14466">
      <w:pPr>
        <w:ind w:left="1080"/>
      </w:pPr>
      <w:r>
        <w:rPr>
          <w:noProof/>
        </w:rPr>
        <w:lastRenderedPageBreak/>
        <w:drawing>
          <wp:inline distT="0" distB="0" distL="0" distR="0" wp14:anchorId="21BE2E5A" wp14:editId="5EC0F06E">
            <wp:extent cx="325755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7550" cy="1924050"/>
                    </a:xfrm>
                    <a:prstGeom prst="rect">
                      <a:avLst/>
                    </a:prstGeom>
                    <a:noFill/>
                    <a:ln>
                      <a:noFill/>
                    </a:ln>
                  </pic:spPr>
                </pic:pic>
              </a:graphicData>
            </a:graphic>
          </wp:inline>
        </w:drawing>
      </w:r>
    </w:p>
    <w:p w14:paraId="6E5F2BE7" w14:textId="4E29105E" w:rsidR="000942A7" w:rsidRDefault="005E5E01" w:rsidP="000942A7">
      <w:pPr>
        <w:pStyle w:val="Heading2"/>
      </w:pPr>
      <w:r>
        <w:t>Task 2</w:t>
      </w:r>
      <w:r w:rsidR="00CC602E">
        <w:t>:</w:t>
      </w:r>
    </w:p>
    <w:p w14:paraId="1865C17D" w14:textId="730BB9B4" w:rsidR="00E82ACD" w:rsidRPr="00E82ACD" w:rsidRDefault="00E82ACD" w:rsidP="00E82ACD">
      <w:r>
        <w:t xml:space="preserve">We use the training sample to train both the DAE and </w:t>
      </w:r>
      <w:proofErr w:type="spellStart"/>
      <w:r>
        <w:t>LeNet</w:t>
      </w:r>
      <w:proofErr w:type="spellEnd"/>
      <w:r>
        <w:t xml:space="preserve"> first for 1000 epoch. Then we run testing set and feed the features extracted from DAE and </w:t>
      </w:r>
      <w:proofErr w:type="spellStart"/>
      <w:r>
        <w:t>LeNet</w:t>
      </w:r>
      <w:proofErr w:type="spellEnd"/>
      <w:r>
        <w:t xml:space="preserve"> to a SVM classifier to get the testing accuracy and show below.</w:t>
      </w:r>
    </w:p>
    <w:p w14:paraId="11231FA3" w14:textId="07338462" w:rsidR="00CC602E" w:rsidRDefault="00CC602E" w:rsidP="00CC602E">
      <w:pPr>
        <w:pStyle w:val="ListParagraph"/>
        <w:numPr>
          <w:ilvl w:val="0"/>
          <w:numId w:val="25"/>
        </w:numPr>
      </w:pPr>
      <w:r>
        <w:t>Settings</w:t>
      </w:r>
      <w:r w:rsidR="00F54C9E">
        <w:t xml:space="preserve"> for autoencoder</w:t>
      </w:r>
      <w:r>
        <w:t>:</w:t>
      </w:r>
    </w:p>
    <w:p w14:paraId="542426F1" w14:textId="5753DE68" w:rsidR="003D0279" w:rsidRDefault="00F54C9E" w:rsidP="00F54C9E">
      <w:pPr>
        <w:pStyle w:val="ListParagraph"/>
        <w:numPr>
          <w:ilvl w:val="0"/>
          <w:numId w:val="28"/>
        </w:numPr>
      </w:pPr>
      <w:r>
        <w:t xml:space="preserve">Same </w:t>
      </w:r>
      <w:r w:rsidR="00CC602E">
        <w:t>hidden layer size</w:t>
      </w:r>
      <w:r w:rsidR="00283B60">
        <w:t xml:space="preserve">, batch size </w:t>
      </w:r>
      <w:r>
        <w:t>and learning rate</w:t>
      </w:r>
      <w:r w:rsidR="002C52C3">
        <w:t xml:space="preserve"> as case 1 in task 1</w:t>
      </w:r>
    </w:p>
    <w:p w14:paraId="47882DD2" w14:textId="5797A2D8" w:rsidR="00283B60" w:rsidRDefault="00283B60" w:rsidP="00F54C9E">
      <w:pPr>
        <w:pStyle w:val="ListParagraph"/>
        <w:numPr>
          <w:ilvl w:val="0"/>
          <w:numId w:val="28"/>
        </w:numPr>
      </w:pPr>
      <w:r>
        <w:t>Run 10,000 epoch</w:t>
      </w:r>
    </w:p>
    <w:p w14:paraId="20CFB547" w14:textId="55E991EB" w:rsidR="00F54C9E" w:rsidRDefault="00F54C9E" w:rsidP="00F54C9E">
      <w:pPr>
        <w:pStyle w:val="ListParagraph"/>
        <w:numPr>
          <w:ilvl w:val="0"/>
          <w:numId w:val="28"/>
        </w:numPr>
      </w:pPr>
      <w:r>
        <w:t>Gaussian corruption module</w:t>
      </w:r>
    </w:p>
    <w:p w14:paraId="7C8FBBE2" w14:textId="028F9F95" w:rsidR="00F54C9E" w:rsidRDefault="00F54C9E" w:rsidP="00F54C9E">
      <w:pPr>
        <w:pStyle w:val="ListParagraph"/>
        <w:numPr>
          <w:ilvl w:val="0"/>
          <w:numId w:val="28"/>
        </w:numPr>
      </w:pPr>
      <w:proofErr w:type="spellStart"/>
      <w:r>
        <w:t>ReLu</w:t>
      </w:r>
      <w:proofErr w:type="spellEnd"/>
      <w:r>
        <w:t xml:space="preserve"> activation function</w:t>
      </w:r>
    </w:p>
    <w:p w14:paraId="5AE9D937" w14:textId="2617C227" w:rsidR="00F54C9E" w:rsidRDefault="00F54C9E" w:rsidP="00F54C9E">
      <w:pPr>
        <w:pStyle w:val="ListParagraph"/>
        <w:numPr>
          <w:ilvl w:val="0"/>
          <w:numId w:val="28"/>
        </w:numPr>
      </w:pPr>
      <w:r>
        <w:t>Cross entropy as loss function</w:t>
      </w:r>
    </w:p>
    <w:p w14:paraId="788021AA" w14:textId="0E72A812" w:rsidR="00F54C9E" w:rsidRDefault="00F54C9E" w:rsidP="00F54C9E">
      <w:pPr>
        <w:pStyle w:val="ListParagraph"/>
        <w:numPr>
          <w:ilvl w:val="0"/>
          <w:numId w:val="28"/>
        </w:numPr>
      </w:pPr>
      <w:r>
        <w:t>SGD with momentum</w:t>
      </w:r>
    </w:p>
    <w:p w14:paraId="3915519E" w14:textId="72F193F7" w:rsidR="00D21FB2" w:rsidRDefault="00285866" w:rsidP="00D21FB2">
      <w:pPr>
        <w:pStyle w:val="ListParagraph"/>
        <w:numPr>
          <w:ilvl w:val="0"/>
          <w:numId w:val="25"/>
        </w:numPr>
      </w:pPr>
      <w:r>
        <w:t xml:space="preserve">Setting for </w:t>
      </w:r>
      <w:proofErr w:type="spellStart"/>
      <w:r w:rsidR="00D21FB2">
        <w:t>lenet</w:t>
      </w:r>
      <w:proofErr w:type="spellEnd"/>
    </w:p>
    <w:p w14:paraId="2EDBC654" w14:textId="3C2EF0B1" w:rsidR="00D21FB2" w:rsidRDefault="00D21FB2" w:rsidP="00D21FB2">
      <w:pPr>
        <w:pStyle w:val="ListParagraph"/>
        <w:numPr>
          <w:ilvl w:val="0"/>
          <w:numId w:val="28"/>
        </w:numPr>
      </w:pPr>
      <w:r>
        <w:t>Sam</w:t>
      </w:r>
      <w:r w:rsidR="00283B60">
        <w:t>e hidden layer size, batch size</w:t>
      </w:r>
      <w:r>
        <w:t xml:space="preserve"> and learning rate as case 1 in task 1</w:t>
      </w:r>
    </w:p>
    <w:p w14:paraId="6FD4917C" w14:textId="6E2AD535" w:rsidR="00283B60" w:rsidRDefault="00283B60" w:rsidP="00D21FB2">
      <w:pPr>
        <w:pStyle w:val="ListParagraph"/>
        <w:numPr>
          <w:ilvl w:val="0"/>
          <w:numId w:val="28"/>
        </w:numPr>
      </w:pPr>
      <w:r>
        <w:t>Run 10,000 epoch</w:t>
      </w:r>
    </w:p>
    <w:p w14:paraId="405454B0" w14:textId="77777777" w:rsidR="00D21FB2" w:rsidRDefault="00D21FB2" w:rsidP="00D21FB2">
      <w:pPr>
        <w:pStyle w:val="ListParagraph"/>
        <w:numPr>
          <w:ilvl w:val="0"/>
          <w:numId w:val="28"/>
        </w:numPr>
      </w:pPr>
      <w:r>
        <w:t>Gaussian corruption module</w:t>
      </w:r>
    </w:p>
    <w:p w14:paraId="7E41CB69" w14:textId="77777777" w:rsidR="00D21FB2" w:rsidRDefault="00D21FB2" w:rsidP="00D21FB2">
      <w:pPr>
        <w:pStyle w:val="ListParagraph"/>
        <w:numPr>
          <w:ilvl w:val="0"/>
          <w:numId w:val="28"/>
        </w:numPr>
      </w:pPr>
      <w:proofErr w:type="spellStart"/>
      <w:r>
        <w:t>ReLu</w:t>
      </w:r>
      <w:proofErr w:type="spellEnd"/>
      <w:r>
        <w:t xml:space="preserve"> activation function</w:t>
      </w:r>
    </w:p>
    <w:p w14:paraId="3D25756E" w14:textId="77777777" w:rsidR="00D21FB2" w:rsidRDefault="00D21FB2" w:rsidP="00D21FB2">
      <w:pPr>
        <w:pStyle w:val="ListParagraph"/>
        <w:numPr>
          <w:ilvl w:val="0"/>
          <w:numId w:val="28"/>
        </w:numPr>
      </w:pPr>
      <w:r>
        <w:lastRenderedPageBreak/>
        <w:t>Cross entropy as loss function</w:t>
      </w:r>
    </w:p>
    <w:p w14:paraId="6116C138" w14:textId="29E26CFE" w:rsidR="00D21FB2" w:rsidRDefault="00D21FB2" w:rsidP="00D21FB2">
      <w:pPr>
        <w:pStyle w:val="ListParagraph"/>
        <w:numPr>
          <w:ilvl w:val="0"/>
          <w:numId w:val="28"/>
        </w:numPr>
      </w:pPr>
      <w:r>
        <w:t>SGD with momentum</w:t>
      </w:r>
    </w:p>
    <w:p w14:paraId="6E7C0D3C" w14:textId="724208D1" w:rsidR="00616B2B" w:rsidRDefault="00616B2B" w:rsidP="00616B2B">
      <w:pPr>
        <w:pStyle w:val="ListParagraph"/>
        <w:numPr>
          <w:ilvl w:val="0"/>
          <w:numId w:val="25"/>
        </w:numPr>
      </w:pPr>
      <w:r>
        <w:t>Results:</w:t>
      </w:r>
    </w:p>
    <w:p w14:paraId="6DC525D5" w14:textId="77777777" w:rsidR="006E7B5B" w:rsidRDefault="00616B2B" w:rsidP="00616B2B">
      <w:pPr>
        <w:pStyle w:val="ListParagraph"/>
      </w:pPr>
      <w:r>
        <w:t xml:space="preserve">We </w:t>
      </w:r>
      <w:r w:rsidR="006E7B5B">
        <w:t>show the testing accuracy for model at different training stage. Note that the x axis is the number of training samples used to train the model while the x axis is the testing accuracy of 5000 testing samples.</w:t>
      </w:r>
    </w:p>
    <w:p w14:paraId="4E61396B" w14:textId="77777777" w:rsidR="006E7B5B" w:rsidRDefault="006E7B5B" w:rsidP="006E7B5B"/>
    <w:p w14:paraId="6A593F39" w14:textId="6CC9C958" w:rsidR="00616B2B" w:rsidRDefault="006E7B5B" w:rsidP="006E7B5B">
      <w:pPr>
        <w:pStyle w:val="Heading2"/>
      </w:pPr>
      <w:r>
        <w:t>Task 3</w:t>
      </w:r>
      <w:r w:rsidR="00616B2B">
        <w:t xml:space="preserve"> </w:t>
      </w:r>
    </w:p>
    <w:p w14:paraId="38C669F6" w14:textId="77777777" w:rsidR="00D21FB2" w:rsidRDefault="00D21FB2" w:rsidP="00D21FB2">
      <w:pPr>
        <w:pStyle w:val="ListParagraph"/>
      </w:pPr>
      <w:bookmarkStart w:id="0" w:name="_GoBack"/>
      <w:bookmarkEnd w:id="0"/>
    </w:p>
    <w:p w14:paraId="48E80DE3" w14:textId="77777777" w:rsidR="000942A7" w:rsidRDefault="000942A7" w:rsidP="000942A7">
      <w:pPr>
        <w:pStyle w:val="Heading2"/>
      </w:pPr>
      <w:r>
        <w:t>Paper review (ECE692 only)</w:t>
      </w:r>
    </w:p>
    <w:p w14:paraId="0969AC36" w14:textId="77777777" w:rsidR="000942A7" w:rsidRDefault="00AC0C14" w:rsidP="000942A7">
      <w:pPr>
        <w:pStyle w:val="ListParagraph"/>
        <w:numPr>
          <w:ilvl w:val="0"/>
          <w:numId w:val="18"/>
        </w:numPr>
      </w:pPr>
      <w:proofErr w:type="spellStart"/>
      <w:r>
        <w:t>LeCun</w:t>
      </w:r>
      <w:proofErr w:type="spellEnd"/>
      <w:r w:rsidR="000254DE">
        <w:t xml:space="preserve"> 1998</w:t>
      </w:r>
      <w:r w:rsidR="00532628">
        <w:br/>
        <w:t xml:space="preserve">The paper </w:t>
      </w:r>
      <w:r w:rsidR="000254DE">
        <w:t xml:space="preserve">reviews various methods applied to handwritten digit recognition task. It shows that automated feature generation can outperform features extracted by domain experts. It reviews recent popularized learning from data approach which is an optimization problem based on gradient descent algorithm. Besides that, it also reviews </w:t>
      </w:r>
      <w:proofErr w:type="spellStart"/>
      <w:r w:rsidR="000254DE">
        <w:t>LeNet</w:t>
      </w:r>
      <w:proofErr w:type="spellEnd"/>
      <w:r w:rsidR="000254DE">
        <w:t>, a simple example of CNN. There are 4 important ideas in CNN, namely reception field, pooling, shared weights and multiple layers.</w:t>
      </w:r>
      <w:r w:rsidR="00EA5D9A">
        <w:t xml:space="preserve"> In this type of neural network, the convolutional layer is to detect features while the pooling layer is to merge similar features into one. With them combined to form one layer of CNN, each of such layer is to reliably detect local conjunction of features from outputs of the previous layer. With these technologies, CNNs have much fewer parameters to train and can potentially achieve similar performance with fully connected multilayer neural networks.</w:t>
      </w:r>
    </w:p>
    <w:p w14:paraId="360058ED" w14:textId="77777777" w:rsidR="00EA5D9A" w:rsidRDefault="000942A7" w:rsidP="00EA5D9A">
      <w:pPr>
        <w:pStyle w:val="ListParagraph"/>
        <w:numPr>
          <w:ilvl w:val="0"/>
          <w:numId w:val="18"/>
        </w:numPr>
      </w:pPr>
      <w:proofErr w:type="spellStart"/>
      <w:r>
        <w:lastRenderedPageBreak/>
        <w:t>AlexNet</w:t>
      </w:r>
      <w:proofErr w:type="spellEnd"/>
      <w:r w:rsidR="00EA5D9A">
        <w:br/>
        <w:t>The available of large scale dat</w:t>
      </w:r>
      <w:r w:rsidR="005E1003">
        <w:t xml:space="preserve">asets such as ImageNet, the relatively faster training procedure of CNNs and the computation power increases in GPU make </w:t>
      </w:r>
      <w:r w:rsidR="00EA5D9A">
        <w:t xml:space="preserve">it possible for the existence of </w:t>
      </w:r>
      <w:r w:rsidR="005E1003">
        <w:t xml:space="preserve">a deeper neural network than ever before. </w:t>
      </w:r>
      <w:proofErr w:type="spellStart"/>
      <w:r w:rsidR="005E1003">
        <w:t>AlexNet</w:t>
      </w:r>
      <w:proofErr w:type="spellEnd"/>
      <w:r w:rsidR="005E1003">
        <w:t xml:space="preserve"> is the first work that shows deep learning classifiers can significantly outperform shallow classifiers </w:t>
      </w:r>
      <w:proofErr w:type="gramStart"/>
      <w:r w:rsidR="005E1003">
        <w:t>as long as</w:t>
      </w:r>
      <w:proofErr w:type="gramEnd"/>
      <w:r w:rsidR="005E1003">
        <w:t xml:space="preserve"> it is properly trained. To facilitate the training procedure, they use non-saturating activation functions to avoid the learning slow down problem and implement the model on multiple GPUs. Besides that, local response normalization and overlapping pooling are used to further improve the performance of the network. To reduce the overfitting problem, the authors create more data for training by use data augmentation and use dropout to prevent </w:t>
      </w:r>
      <w:r w:rsidR="00E86B58">
        <w:t>co-adaptations of neurons.</w:t>
      </w:r>
    </w:p>
    <w:p w14:paraId="4660569C" w14:textId="77777777" w:rsidR="000942A7" w:rsidRDefault="000942A7" w:rsidP="000942A7">
      <w:pPr>
        <w:pStyle w:val="ListParagraph"/>
        <w:numPr>
          <w:ilvl w:val="0"/>
          <w:numId w:val="18"/>
        </w:numPr>
      </w:pPr>
      <w:proofErr w:type="spellStart"/>
      <w:r>
        <w:t>GoogLeNet</w:t>
      </w:r>
      <w:proofErr w:type="spellEnd"/>
    </w:p>
    <w:p w14:paraId="78E788B1" w14:textId="77777777" w:rsidR="00E86B58" w:rsidRDefault="00E86B58" w:rsidP="00E86B58">
      <w:pPr>
        <w:pStyle w:val="ListParagraph"/>
      </w:pPr>
      <w:r>
        <w:t xml:space="preserve">This paper studies another perspective of neural networks, their efficiency. They </w:t>
      </w:r>
      <w:proofErr w:type="gramStart"/>
      <w:r>
        <w:t>shows</w:t>
      </w:r>
      <w:proofErr w:type="gramEnd"/>
      <w:r>
        <w:t xml:space="preserve"> how to increase the depth and width of the network while still using same level of computational budget. The main concern of the paper is how to approximate the optimal local sparse structure of the CNN with the already available dense components. Based on this motivation, they propose the inception architecture which has the “network in network” structure that can effectively increase both the depth and the width of the network.</w:t>
      </w:r>
    </w:p>
    <w:p w14:paraId="6573EF53" w14:textId="77777777" w:rsidR="000942A7" w:rsidRDefault="000942A7" w:rsidP="000942A7">
      <w:pPr>
        <w:pStyle w:val="ListParagraph"/>
        <w:numPr>
          <w:ilvl w:val="0"/>
          <w:numId w:val="18"/>
        </w:numPr>
      </w:pPr>
      <w:proofErr w:type="spellStart"/>
      <w:r>
        <w:t>VGGNet</w:t>
      </w:r>
      <w:proofErr w:type="spellEnd"/>
      <w:r w:rsidR="00E86B58">
        <w:br/>
        <w:t xml:space="preserve">This paper </w:t>
      </w:r>
      <w:proofErr w:type="gramStart"/>
      <w:r w:rsidR="00E86B58">
        <w:t>propose</w:t>
      </w:r>
      <w:proofErr w:type="gramEnd"/>
      <w:r w:rsidR="00E86B58">
        <w:t xml:space="preserve"> a CNN architecture that only use 3x3 convolution filters. The paper wants to push the depth of the CNN to its limits by adding more convolutional layers.</w:t>
      </w:r>
      <w:r w:rsidR="00B30368">
        <w:t xml:space="preserve"> To make it feasible, they only use the 3x3 </w:t>
      </w:r>
      <w:proofErr w:type="spellStart"/>
      <w:r w:rsidR="00B30368">
        <w:t>kernals</w:t>
      </w:r>
      <w:proofErr w:type="spellEnd"/>
      <w:r w:rsidR="00B30368">
        <w:t xml:space="preserve">, which is the smallest size to capture </w:t>
      </w:r>
      <w:r w:rsidR="00B30368">
        <w:lastRenderedPageBreak/>
        <w:t xml:space="preserve">various directional notions. The reason for using 3x3 </w:t>
      </w:r>
      <w:proofErr w:type="spellStart"/>
      <w:r w:rsidR="00B30368">
        <w:t>kernal</w:t>
      </w:r>
      <w:proofErr w:type="spellEnd"/>
      <w:r w:rsidR="00B30368">
        <w:t xml:space="preserve"> is that the reception field of the larger size </w:t>
      </w:r>
      <w:proofErr w:type="spellStart"/>
      <w:r w:rsidR="00B30368">
        <w:t>kernals</w:t>
      </w:r>
      <w:proofErr w:type="spellEnd"/>
      <w:r w:rsidR="00B30368">
        <w:t xml:space="preserve"> can be effectively represented as stackings of 3x3 convolutional layers.</w:t>
      </w:r>
    </w:p>
    <w:p w14:paraId="2BB13B44" w14:textId="77777777" w:rsidR="000942A7" w:rsidRDefault="000942A7" w:rsidP="000942A7">
      <w:pPr>
        <w:pStyle w:val="ListParagraph"/>
        <w:numPr>
          <w:ilvl w:val="0"/>
          <w:numId w:val="18"/>
        </w:numPr>
      </w:pPr>
      <w:proofErr w:type="spellStart"/>
      <w:r>
        <w:t>ResNet</w:t>
      </w:r>
      <w:proofErr w:type="spellEnd"/>
    </w:p>
    <w:p w14:paraId="493B59B3" w14:textId="77777777" w:rsidR="00B30368" w:rsidRPr="000942A7" w:rsidRDefault="00B30368" w:rsidP="00B30368">
      <w:pPr>
        <w:pStyle w:val="ListParagraph"/>
      </w:pPr>
      <w:r>
        <w:t xml:space="preserve">This paper mainly solves one problem: Is learning better networks as easy as stacking more layers. However, to answer such a question, one must conquer the vanishing gradient problem. Without solving this problem, adding more layers </w:t>
      </w:r>
      <w:r w:rsidR="00BE79E6">
        <w:t>may get</w:t>
      </w:r>
      <w:r>
        <w:t xml:space="preserve"> worse performance</w:t>
      </w:r>
      <w:r w:rsidR="00BE79E6">
        <w:t>.</w:t>
      </w:r>
      <w:r>
        <w:t xml:space="preserve"> The authors propose a new network </w:t>
      </w:r>
      <w:r w:rsidR="00BE79E6">
        <w:t>framework</w:t>
      </w:r>
      <w:r>
        <w:t xml:space="preserve"> called residual </w:t>
      </w:r>
      <w:r w:rsidR="00BE79E6">
        <w:t>learning framework that instead of learning the desired mapping, they let the network learning the residual mapping, that is the desired mapping minus input. Such an approach effectively solves the gradient vanishing problem and achieve network depth that has never existed before, i.e., over 1000 layers. Not surprisingly, such deep networks can achieve much better performance than previous networks.</w:t>
      </w:r>
    </w:p>
    <w:sectPr w:rsidR="00B30368" w:rsidRPr="00094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D54DA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9C6C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05867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30D3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6C6A1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5E72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06D5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3818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27A6B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3CE56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C1A35"/>
    <w:multiLevelType w:val="hybridMultilevel"/>
    <w:tmpl w:val="3AFEB6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32E22C9"/>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B40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0012C21"/>
    <w:multiLevelType w:val="hybridMultilevel"/>
    <w:tmpl w:val="0EE27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092565"/>
    <w:multiLevelType w:val="hybridMultilevel"/>
    <w:tmpl w:val="99389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27A06BC"/>
    <w:multiLevelType w:val="hybridMultilevel"/>
    <w:tmpl w:val="E5209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E5A2B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4720D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31CB771B"/>
    <w:multiLevelType w:val="hybridMultilevel"/>
    <w:tmpl w:val="29AC0B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68F4601"/>
    <w:multiLevelType w:val="hybridMultilevel"/>
    <w:tmpl w:val="CFD48A4A"/>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A42016"/>
    <w:multiLevelType w:val="hybridMultilevel"/>
    <w:tmpl w:val="C922B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484E58"/>
    <w:multiLevelType w:val="hybridMultilevel"/>
    <w:tmpl w:val="DE5C1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027F07"/>
    <w:multiLevelType w:val="hybridMultilevel"/>
    <w:tmpl w:val="7D188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B00E02"/>
    <w:multiLevelType w:val="hybridMultilevel"/>
    <w:tmpl w:val="BBF08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525F94"/>
    <w:multiLevelType w:val="hybridMultilevel"/>
    <w:tmpl w:val="8ACAF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615ABE"/>
    <w:multiLevelType w:val="hybridMultilevel"/>
    <w:tmpl w:val="86FE4CB4"/>
    <w:lvl w:ilvl="0" w:tplc="3D0693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1CC2393"/>
    <w:multiLevelType w:val="hybridMultilevel"/>
    <w:tmpl w:val="9B885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2E172A"/>
    <w:multiLevelType w:val="multilevel"/>
    <w:tmpl w:val="06707A1E"/>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729B648D"/>
    <w:multiLevelType w:val="hybridMultilevel"/>
    <w:tmpl w:val="5FCC83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5E63E2C"/>
    <w:multiLevelType w:val="hybridMultilevel"/>
    <w:tmpl w:val="AE381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6"/>
  </w:num>
  <w:num w:numId="2">
    <w:abstractNumId w:val="12"/>
  </w:num>
  <w:num w:numId="3">
    <w:abstractNumId w:val="27"/>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2"/>
  </w:num>
  <w:num w:numId="16">
    <w:abstractNumId w:val="24"/>
  </w:num>
  <w:num w:numId="17">
    <w:abstractNumId w:val="11"/>
  </w:num>
  <w:num w:numId="18">
    <w:abstractNumId w:val="26"/>
  </w:num>
  <w:num w:numId="19">
    <w:abstractNumId w:val="13"/>
  </w:num>
  <w:num w:numId="20">
    <w:abstractNumId w:val="21"/>
  </w:num>
  <w:num w:numId="21">
    <w:abstractNumId w:val="25"/>
  </w:num>
  <w:num w:numId="22">
    <w:abstractNumId w:val="23"/>
  </w:num>
  <w:num w:numId="23">
    <w:abstractNumId w:val="20"/>
  </w:num>
  <w:num w:numId="24">
    <w:abstractNumId w:val="15"/>
  </w:num>
  <w:num w:numId="25">
    <w:abstractNumId w:val="19"/>
  </w:num>
  <w:num w:numId="26">
    <w:abstractNumId w:val="28"/>
  </w:num>
  <w:num w:numId="27">
    <w:abstractNumId w:val="18"/>
  </w:num>
  <w:num w:numId="28">
    <w:abstractNumId w:val="29"/>
  </w:num>
  <w:num w:numId="29">
    <w:abstractNumId w:val="14"/>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279"/>
    <w:rsid w:val="000005E5"/>
    <w:rsid w:val="000254DE"/>
    <w:rsid w:val="00042492"/>
    <w:rsid w:val="00084569"/>
    <w:rsid w:val="000942A7"/>
    <w:rsid w:val="000A42F5"/>
    <w:rsid w:val="000F3545"/>
    <w:rsid w:val="00257F6D"/>
    <w:rsid w:val="00265517"/>
    <w:rsid w:val="00276DB0"/>
    <w:rsid w:val="00283B60"/>
    <w:rsid w:val="00285866"/>
    <w:rsid w:val="00295C75"/>
    <w:rsid w:val="002C52C3"/>
    <w:rsid w:val="002D051F"/>
    <w:rsid w:val="00311F2C"/>
    <w:rsid w:val="00360E1D"/>
    <w:rsid w:val="003D0279"/>
    <w:rsid w:val="00442B3C"/>
    <w:rsid w:val="00471374"/>
    <w:rsid w:val="004731EA"/>
    <w:rsid w:val="004B300C"/>
    <w:rsid w:val="004F380D"/>
    <w:rsid w:val="00532628"/>
    <w:rsid w:val="005723B5"/>
    <w:rsid w:val="005E1003"/>
    <w:rsid w:val="005E5E01"/>
    <w:rsid w:val="00616B2B"/>
    <w:rsid w:val="0066370E"/>
    <w:rsid w:val="006E7B5B"/>
    <w:rsid w:val="00755B18"/>
    <w:rsid w:val="008A74F4"/>
    <w:rsid w:val="008D35CC"/>
    <w:rsid w:val="009C3024"/>
    <w:rsid w:val="00AC0C14"/>
    <w:rsid w:val="00AE5CBC"/>
    <w:rsid w:val="00B0595A"/>
    <w:rsid w:val="00B30368"/>
    <w:rsid w:val="00BE79E6"/>
    <w:rsid w:val="00C23340"/>
    <w:rsid w:val="00C41EE8"/>
    <w:rsid w:val="00CC602E"/>
    <w:rsid w:val="00D14466"/>
    <w:rsid w:val="00D21FB2"/>
    <w:rsid w:val="00E322C9"/>
    <w:rsid w:val="00E82ACD"/>
    <w:rsid w:val="00E86B58"/>
    <w:rsid w:val="00E94641"/>
    <w:rsid w:val="00EA03E0"/>
    <w:rsid w:val="00EA5D9A"/>
    <w:rsid w:val="00EB320F"/>
    <w:rsid w:val="00EC1111"/>
    <w:rsid w:val="00F54C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AA5D"/>
  <w15:chartTrackingRefBased/>
  <w15:docId w15:val="{3602ABA6-4E41-4179-8676-17CF6D47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2B3C"/>
  </w:style>
  <w:style w:type="paragraph" w:styleId="Heading1">
    <w:name w:val="heading 1"/>
    <w:basedOn w:val="Normal"/>
    <w:next w:val="Normal"/>
    <w:link w:val="Heading1Char"/>
    <w:uiPriority w:val="9"/>
    <w:qFormat/>
    <w:rsid w:val="00442B3C"/>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442B3C"/>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442B3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42B3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42B3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42B3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42B3C"/>
    <w:pPr>
      <w:spacing w:before="240" w:after="60"/>
      <w:outlineLvl w:val="6"/>
    </w:pPr>
  </w:style>
  <w:style w:type="paragraph" w:styleId="Heading8">
    <w:name w:val="heading 8"/>
    <w:basedOn w:val="Normal"/>
    <w:next w:val="Normal"/>
    <w:link w:val="Heading8Char"/>
    <w:uiPriority w:val="9"/>
    <w:semiHidden/>
    <w:unhideWhenUsed/>
    <w:qFormat/>
    <w:rsid w:val="00442B3C"/>
    <w:pPr>
      <w:spacing w:before="240" w:after="60"/>
      <w:outlineLvl w:val="7"/>
    </w:pPr>
    <w:rPr>
      <w:i/>
      <w:iCs/>
    </w:rPr>
  </w:style>
  <w:style w:type="paragraph" w:styleId="Heading9">
    <w:name w:val="heading 9"/>
    <w:basedOn w:val="Normal"/>
    <w:next w:val="Normal"/>
    <w:link w:val="Heading9Char"/>
    <w:uiPriority w:val="9"/>
    <w:semiHidden/>
    <w:unhideWhenUsed/>
    <w:qFormat/>
    <w:rsid w:val="00442B3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Caption">
    <w:name w:val="caption"/>
    <w:basedOn w:val="Normal"/>
    <w:next w:val="Normal"/>
    <w:uiPriority w:val="35"/>
    <w:unhideWhenUsed/>
    <w:rsid w:val="000005E5"/>
    <w:pPr>
      <w:spacing w:after="200" w:line="240" w:lineRule="auto"/>
    </w:pPr>
    <w:rPr>
      <w:i/>
      <w:iCs/>
      <w:color w:val="6E747A" w:themeColor="text2"/>
      <w:sz w:val="22"/>
      <w:szCs w:val="18"/>
    </w:rPr>
  </w:style>
  <w:style w:type="paragraph" w:styleId="BalloonText">
    <w:name w:val="Balloon Text"/>
    <w:basedOn w:val="Normal"/>
    <w:link w:val="BalloonTextChar"/>
    <w:uiPriority w:val="99"/>
    <w:semiHidden/>
    <w:unhideWhenUsed/>
    <w:rsid w:val="000005E5"/>
    <w:pPr>
      <w:spacing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005E5"/>
    <w:rPr>
      <w:rFonts w:ascii="Segoe UI" w:hAnsi="Segoe UI" w:cs="Segoe UI"/>
      <w:sz w:val="22"/>
      <w:szCs w:val="18"/>
    </w:rPr>
  </w:style>
  <w:style w:type="paragraph" w:styleId="BodyText3">
    <w:name w:val="Body Text 3"/>
    <w:basedOn w:val="Normal"/>
    <w:link w:val="BodyText3Char"/>
    <w:uiPriority w:val="99"/>
    <w:semiHidden/>
    <w:unhideWhenUsed/>
    <w:rsid w:val="000005E5"/>
    <w:pPr>
      <w:spacing w:after="120"/>
    </w:pPr>
    <w:rPr>
      <w:sz w:val="22"/>
      <w:szCs w:val="16"/>
    </w:rPr>
  </w:style>
  <w:style w:type="character" w:customStyle="1" w:styleId="BodyText3Char">
    <w:name w:val="Body Text 3 Char"/>
    <w:basedOn w:val="DefaultParagraphFont"/>
    <w:link w:val="BodyText3"/>
    <w:uiPriority w:val="99"/>
    <w:semiHidden/>
    <w:rsid w:val="000005E5"/>
    <w:rPr>
      <w:sz w:val="22"/>
      <w:szCs w:val="16"/>
    </w:rPr>
  </w:style>
  <w:style w:type="paragraph" w:styleId="BodyTextIndent3">
    <w:name w:val="Body Text Indent 3"/>
    <w:basedOn w:val="Normal"/>
    <w:link w:val="BodyTextIndent3Char"/>
    <w:uiPriority w:val="99"/>
    <w:semiHidden/>
    <w:unhideWhenUsed/>
    <w:rsid w:val="000005E5"/>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0005E5"/>
    <w:rPr>
      <w:sz w:val="22"/>
      <w:szCs w:val="16"/>
    </w:rPr>
  </w:style>
  <w:style w:type="character" w:styleId="CommentReference">
    <w:name w:val="annotation reference"/>
    <w:basedOn w:val="DefaultParagraphFont"/>
    <w:uiPriority w:val="99"/>
    <w:semiHidden/>
    <w:unhideWhenUsed/>
    <w:rsid w:val="000005E5"/>
    <w:rPr>
      <w:sz w:val="22"/>
      <w:szCs w:val="16"/>
    </w:rPr>
  </w:style>
  <w:style w:type="paragraph" w:styleId="CommentText">
    <w:name w:val="annotation text"/>
    <w:basedOn w:val="Normal"/>
    <w:link w:val="CommentTextChar"/>
    <w:uiPriority w:val="99"/>
    <w:semiHidden/>
    <w:unhideWhenUsed/>
    <w:rsid w:val="000005E5"/>
    <w:pPr>
      <w:spacing w:line="240" w:lineRule="auto"/>
    </w:pPr>
    <w:rPr>
      <w:sz w:val="22"/>
      <w:szCs w:val="20"/>
    </w:rPr>
  </w:style>
  <w:style w:type="character" w:customStyle="1" w:styleId="CommentTextChar">
    <w:name w:val="Comment Text Char"/>
    <w:basedOn w:val="DefaultParagraphFont"/>
    <w:link w:val="CommentText"/>
    <w:uiPriority w:val="99"/>
    <w:semiHidden/>
    <w:rsid w:val="000005E5"/>
    <w:rPr>
      <w:sz w:val="22"/>
      <w:szCs w:val="20"/>
    </w:rPr>
  </w:style>
  <w:style w:type="paragraph" w:styleId="CommentSubject">
    <w:name w:val="annotation subject"/>
    <w:basedOn w:val="CommentText"/>
    <w:next w:val="CommentText"/>
    <w:link w:val="CommentSubjectChar"/>
    <w:uiPriority w:val="99"/>
    <w:semiHidden/>
    <w:unhideWhenUsed/>
    <w:rsid w:val="000005E5"/>
    <w:rPr>
      <w:b/>
      <w:bCs/>
    </w:rPr>
  </w:style>
  <w:style w:type="character" w:customStyle="1" w:styleId="CommentSubjectChar">
    <w:name w:val="Comment Subject Char"/>
    <w:basedOn w:val="CommentTextChar"/>
    <w:link w:val="CommentSubject"/>
    <w:uiPriority w:val="99"/>
    <w:semiHidden/>
    <w:rsid w:val="000005E5"/>
    <w:rPr>
      <w:b/>
      <w:bCs/>
      <w:sz w:val="22"/>
      <w:szCs w:val="20"/>
    </w:rPr>
  </w:style>
  <w:style w:type="paragraph" w:styleId="DocumentMap">
    <w:name w:val="Document Map"/>
    <w:basedOn w:val="Normal"/>
    <w:link w:val="DocumentMapChar"/>
    <w:uiPriority w:val="99"/>
    <w:semiHidden/>
    <w:unhideWhenUsed/>
    <w:rsid w:val="000005E5"/>
    <w:pPr>
      <w:spacing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005E5"/>
    <w:rPr>
      <w:rFonts w:ascii="Segoe UI" w:hAnsi="Segoe UI" w:cs="Segoe UI"/>
      <w:sz w:val="22"/>
      <w:szCs w:val="16"/>
    </w:rPr>
  </w:style>
  <w:style w:type="paragraph" w:styleId="EndnoteText">
    <w:name w:val="endnote text"/>
    <w:basedOn w:val="Normal"/>
    <w:link w:val="EndnoteTextChar"/>
    <w:uiPriority w:val="99"/>
    <w:semiHidden/>
    <w:unhideWhenUsed/>
    <w:rsid w:val="000005E5"/>
    <w:pPr>
      <w:spacing w:line="240" w:lineRule="auto"/>
    </w:pPr>
    <w:rPr>
      <w:sz w:val="22"/>
      <w:szCs w:val="20"/>
    </w:rPr>
  </w:style>
  <w:style w:type="character" w:customStyle="1" w:styleId="EndnoteTextChar">
    <w:name w:val="Endnote Text Char"/>
    <w:basedOn w:val="DefaultParagraphFont"/>
    <w:link w:val="EndnoteText"/>
    <w:uiPriority w:val="99"/>
    <w:semiHidden/>
    <w:rsid w:val="000005E5"/>
    <w:rPr>
      <w:sz w:val="22"/>
      <w:szCs w:val="20"/>
    </w:rPr>
  </w:style>
  <w:style w:type="paragraph" w:styleId="EnvelopeReturn">
    <w:name w:val="envelope return"/>
    <w:basedOn w:val="Normal"/>
    <w:uiPriority w:val="99"/>
    <w:semiHidden/>
    <w:unhideWhenUsed/>
    <w:rsid w:val="000005E5"/>
    <w:pPr>
      <w:spacing w:line="240" w:lineRule="auto"/>
    </w:pPr>
    <w:rPr>
      <w:rFonts w:asciiTheme="majorHAnsi" w:eastAsiaTheme="majorEastAsia" w:hAnsiTheme="majorHAnsi" w:cstheme="majorBidi"/>
      <w:sz w:val="22"/>
      <w:szCs w:val="20"/>
    </w:rPr>
  </w:style>
  <w:style w:type="paragraph" w:styleId="FootnoteText">
    <w:name w:val="footnote text"/>
    <w:basedOn w:val="Normal"/>
    <w:link w:val="FootnoteTextChar"/>
    <w:uiPriority w:val="99"/>
    <w:semiHidden/>
    <w:unhideWhenUsed/>
    <w:rsid w:val="000005E5"/>
    <w:pPr>
      <w:spacing w:line="240" w:lineRule="auto"/>
    </w:pPr>
    <w:rPr>
      <w:sz w:val="22"/>
      <w:szCs w:val="20"/>
    </w:rPr>
  </w:style>
  <w:style w:type="character" w:customStyle="1" w:styleId="FootnoteTextChar">
    <w:name w:val="Footnote Text Char"/>
    <w:basedOn w:val="DefaultParagraphFont"/>
    <w:link w:val="FootnoteText"/>
    <w:uiPriority w:val="99"/>
    <w:semiHidden/>
    <w:rsid w:val="000005E5"/>
    <w:rPr>
      <w:sz w:val="22"/>
      <w:szCs w:val="20"/>
    </w:rPr>
  </w:style>
  <w:style w:type="character" w:styleId="HTMLCode">
    <w:name w:val="HTML Code"/>
    <w:basedOn w:val="DefaultParagraphFont"/>
    <w:uiPriority w:val="99"/>
    <w:semiHidden/>
    <w:unhideWhenUsed/>
    <w:rsid w:val="000005E5"/>
    <w:rPr>
      <w:rFonts w:ascii="Consolas" w:hAnsi="Consolas"/>
      <w:sz w:val="22"/>
      <w:szCs w:val="20"/>
    </w:rPr>
  </w:style>
  <w:style w:type="character" w:styleId="HTMLKeyboard">
    <w:name w:val="HTML Keyboard"/>
    <w:basedOn w:val="DefaultParagraphFont"/>
    <w:uiPriority w:val="99"/>
    <w:semiHidden/>
    <w:unhideWhenUsed/>
    <w:rsid w:val="000005E5"/>
    <w:rPr>
      <w:rFonts w:ascii="Consolas" w:hAnsi="Consolas"/>
      <w:sz w:val="22"/>
      <w:szCs w:val="20"/>
    </w:rPr>
  </w:style>
  <w:style w:type="paragraph" w:styleId="HTMLPreformatted">
    <w:name w:val="HTML Preformatted"/>
    <w:basedOn w:val="Normal"/>
    <w:link w:val="HTMLPreformattedChar"/>
    <w:uiPriority w:val="99"/>
    <w:semiHidden/>
    <w:unhideWhenUsed/>
    <w:rsid w:val="000005E5"/>
    <w:pPr>
      <w:spacing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0005E5"/>
    <w:rPr>
      <w:rFonts w:ascii="Consolas" w:hAnsi="Consolas"/>
      <w:sz w:val="22"/>
      <w:szCs w:val="20"/>
    </w:rPr>
  </w:style>
  <w:style w:type="character" w:styleId="HTMLTypewriter">
    <w:name w:val="HTML Typewriter"/>
    <w:basedOn w:val="DefaultParagraphFont"/>
    <w:uiPriority w:val="99"/>
    <w:semiHidden/>
    <w:unhideWhenUsed/>
    <w:rsid w:val="000005E5"/>
    <w:rPr>
      <w:rFonts w:ascii="Consolas" w:hAnsi="Consolas"/>
      <w:sz w:val="22"/>
      <w:szCs w:val="20"/>
    </w:rPr>
  </w:style>
  <w:style w:type="paragraph" w:styleId="MacroText">
    <w:name w:val="macro"/>
    <w:link w:val="MacroTextChar"/>
    <w:uiPriority w:val="99"/>
    <w:semiHidden/>
    <w:unhideWhenUsed/>
    <w:rsid w:val="000005E5"/>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character" w:customStyle="1" w:styleId="MacroTextChar">
    <w:name w:val="Macro Text Char"/>
    <w:basedOn w:val="DefaultParagraphFont"/>
    <w:link w:val="MacroText"/>
    <w:uiPriority w:val="99"/>
    <w:semiHidden/>
    <w:rsid w:val="000005E5"/>
    <w:rPr>
      <w:rFonts w:ascii="Consolas" w:hAnsi="Consolas"/>
      <w:sz w:val="22"/>
      <w:szCs w:val="20"/>
    </w:rPr>
  </w:style>
  <w:style w:type="paragraph" w:styleId="PlainText">
    <w:name w:val="Plain Text"/>
    <w:basedOn w:val="Normal"/>
    <w:link w:val="PlainTextChar"/>
    <w:uiPriority w:val="99"/>
    <w:semiHidden/>
    <w:unhideWhenUsed/>
    <w:rsid w:val="000005E5"/>
    <w:pPr>
      <w:spacing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0005E5"/>
    <w:rPr>
      <w:rFonts w:ascii="Consolas" w:hAnsi="Consolas"/>
      <w:sz w:val="22"/>
      <w:szCs w:val="21"/>
    </w:rPr>
  </w:style>
  <w:style w:type="paragraph" w:styleId="BlockText">
    <w:name w:val="Block Text"/>
    <w:basedOn w:val="Normal"/>
    <w:uiPriority w:val="99"/>
    <w:semiHidden/>
    <w:unhideWhenUsed/>
    <w:rsid w:val="000005E5"/>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cstheme="minorBidi"/>
      <w:i/>
      <w:iCs/>
      <w:color w:val="1F4E79" w:themeColor="accent1" w:themeShade="80"/>
    </w:rPr>
  </w:style>
  <w:style w:type="character" w:styleId="Hyperlink">
    <w:name w:val="Hyperlink"/>
    <w:basedOn w:val="DefaultParagraphFont"/>
    <w:uiPriority w:val="99"/>
    <w:semiHidden/>
    <w:unhideWhenUsed/>
    <w:rsid w:val="000005E5"/>
    <w:rPr>
      <w:color w:val="806000" w:themeColor="accent4" w:themeShade="80"/>
      <w:u w:val="single"/>
    </w:rPr>
  </w:style>
  <w:style w:type="character" w:styleId="PlaceholderText">
    <w:name w:val="Placeholder Text"/>
    <w:basedOn w:val="DefaultParagraphFont"/>
    <w:uiPriority w:val="99"/>
    <w:semiHidden/>
    <w:rsid w:val="000005E5"/>
    <w:rPr>
      <w:color w:val="52565B" w:themeColor="text2" w:themeShade="BF"/>
    </w:rPr>
  </w:style>
  <w:style w:type="paragraph" w:styleId="ListParagraph">
    <w:name w:val="List Paragraph"/>
    <w:basedOn w:val="Normal"/>
    <w:uiPriority w:val="34"/>
    <w:unhideWhenUsed/>
    <w:qFormat/>
    <w:rsid w:val="003D02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154632">
      <w:bodyDiv w:val="1"/>
      <w:marLeft w:val="0"/>
      <w:marRight w:val="0"/>
      <w:marTop w:val="0"/>
      <w:marBottom w:val="0"/>
      <w:divBdr>
        <w:top w:val="none" w:sz="0" w:space="0" w:color="auto"/>
        <w:left w:val="none" w:sz="0" w:space="0" w:color="auto"/>
        <w:bottom w:val="none" w:sz="0" w:space="0" w:color="auto"/>
        <w:right w:val="none" w:sz="0" w:space="0" w:color="auto"/>
      </w:divBdr>
    </w:div>
    <w:div w:id="2085104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g%20Lu\AppData\Roaming\Microsoft\Templates\Classic%20doub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2029-05-12T07:00:00+00:00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 xsi:nil="true"/>
    <LocLastLocAttemptVersionLookup xmlns="4873beb7-5857-4685-be1f-d57550cc96cc">693885</LocLastLocAttemptVersionLookup>
    <LocLastLocAttemptVersionTypeLookup xmlns="4873beb7-5857-4685-be1f-d57550cc96cc" xsi:nil="true"/>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2011-11-23T17:25:00+00:00</AssetStart>
    <FriendlyTitle xmlns="4873beb7-5857-4685-be1f-d57550cc96cc" xsi:nil="true"/>
    <MarketSpecific xmlns="4873beb7-5857-4685-be1f-d57550cc96cc">false</MarketSpecific>
    <TPNamespace xmlns="4873beb7-5857-4685-be1f-d57550cc96cc" xsi:nil="true"/>
    <PublishStatusLookup xmlns="4873beb7-5857-4685-be1f-d57550cc96cc">
      <Value>1343183</Value>
    </PublishStatusLookup>
    <APAuthor xmlns="4873beb7-5857-4685-be1f-d57550cc96cc">
      <UserInfo>
        <DisplayName>REDMOND\v-namall</DisplayName>
        <AccountId>978</AccountId>
        <AccountType/>
      </UserInfo>
    </APAuthor>
    <TPCommandLine xmlns="4873beb7-5857-4685-be1f-d57550cc96cc" xsi:nil="true"/>
    <IntlLangReviewer xmlns="4873beb7-5857-4685-be1f-d57550cc96cc" xsi:nil="true"/>
    <LocOverallPreviewStatusLookup xmlns="4873beb7-5857-4685-be1f-d57550cc96cc" xsi:nil="true"/>
    <LocOverallPublishStatusLookup xmlns="4873beb7-5857-4685-be1f-d57550cc96cc" xsi:nil="true"/>
    <OpenTemplate xmlns="4873beb7-5857-4685-be1f-d57550cc96cc">true</OpenTemplate>
    <CSXSubmissionDate xmlns="4873beb7-5857-4685-be1f-d57550cc96cc" xsi:nil="true"/>
    <TaxCatchAll xmlns="4873beb7-5857-4685-be1f-d57550cc96cc"/>
    <LocNewPublishedVersionLookup xmlns="4873beb7-5857-4685-be1f-d57550cc96cc" xsi:nil="true"/>
    <LocPublishedDependentAssetsLookup xmlns="4873beb7-5857-4685-be1f-d57550cc96cc" xsi:nil="true"/>
    <Manager xmlns="4873beb7-5857-4685-be1f-d57550cc96cc" xsi:nil="true"/>
    <NumericId xmlns="4873beb7-5857-4685-be1f-d57550cc96cc">102786998</NumericId>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ProcessedForMarketsLookup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false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ProcessedForHandoffsLookup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false</PrimaryImageGen>
    <PlannedPubDate xmlns="4873beb7-5857-4685-be1f-d57550cc96cc" xsi:nil="true"/>
    <CSXSubmissionMarket xmlns="4873beb7-5857-4685-be1f-d57550cc96cc" xsi:nil="true"/>
    <Downloads xmlns="4873beb7-5857-4685-be1f-d57550cc96cc">0</Downloads>
    <LocOverallHandbackStatusLookup xmlns="4873beb7-5857-4685-be1f-d57550cc96cc" xsi:nil="true"/>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Provider xmlns="4873beb7-5857-4685-be1f-d57550cc96cc" xsi:nil="true"/>
    <UACurrentWords xmlns="4873beb7-5857-4685-be1f-d57550cc96cc" xsi:nil="true"/>
    <AssetId xmlns="4873beb7-5857-4685-be1f-d57550cc96cc">TP102786998</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Beta 1</Mileston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OriginalRelease xmlns="4873beb7-5857-4685-be1f-d57550cc96cc">14</OriginalRelease>
    <LocMarketGroupTiers2 xmlns="4873beb7-5857-4685-be1f-d57550cc96cc" xsi:nil="true"/>
  </documentManagement>
</p:properti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F8930262-6C9D-4D95-A00E-2D58BBC69C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193B789-726C-4ECA-9B1D-3D6E78DFE228}">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Classic double spaced (blank).dotx</Template>
  <TotalTime>1722</TotalTime>
  <Pages>7</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lu</dc:creator>
  <cp:keywords/>
  <dc:description/>
  <cp:lastModifiedBy>Zheng Lu</cp:lastModifiedBy>
  <cp:revision>10</cp:revision>
  <dcterms:created xsi:type="dcterms:W3CDTF">2017-09-02T14:46:00Z</dcterms:created>
  <dcterms:modified xsi:type="dcterms:W3CDTF">2017-10-25T01:36:00Z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LocalizationTags">
    <vt:lpwstr/>
  </property>
  <property fmtid="{D5CDD505-2E9C-101B-9397-08002B2CF9AE}" pid="5" name="FeatureTags">
    <vt:lpwstr/>
  </property>
  <property fmtid="{D5CDD505-2E9C-101B-9397-08002B2CF9AE}" pid="6" name="CampaignTags">
    <vt:lpwstr/>
  </property>
  <property fmtid="{D5CDD505-2E9C-101B-9397-08002B2CF9AE}" pid="7" name="ScenarioTags">
    <vt:lpwstr/>
  </property>
</Properties>
</file>